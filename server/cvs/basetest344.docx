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013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2E1E56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Christopher Harrison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EF1EE4" w:rsidP="002C75A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</w:t>
                  </w:r>
                  <w:r w:rsidR="002C75AE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Sydney Australia</w:t>
                  </w:r>
                  <w:r w:rsidR="001413E5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          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777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40189D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0404 </w:t>
                  </w:r>
                  <w:r w:rsidR="00765DAA">
                    <w:rPr>
                      <w:rFonts w:ascii="Arial" w:hAnsi="Arial" w:cs="Arial"/>
                      <w:b/>
                      <w:bCs/>
                      <w:color w:val="3B3E42"/>
                    </w:rPr>
                    <w:t>445</w:t>
                  </w:r>
                  <w:r w:rsidR="002E1E56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765DAA">
                    <w:rPr>
                      <w:rFonts w:ascii="Arial" w:hAnsi="Arial" w:cs="Arial"/>
                      <w:b/>
                      <w:bCs/>
                      <w:color w:val="3B3E42"/>
                    </w:rPr>
                    <w:t>5</w:t>
                  </w:r>
                  <w:r w:rsidR="002E1E56">
                    <w:rPr>
                      <w:rFonts w:ascii="Arial" w:hAnsi="Arial" w:cs="Arial"/>
                      <w:b/>
                      <w:bCs/>
                      <w:color w:val="3B3E42"/>
                    </w:rPr>
                    <w:t>6</w:t>
                  </w:r>
                  <w:r w:rsidR="00765DAA">
                    <w:rPr>
                      <w:rFonts w:ascii="Arial" w:hAnsi="Arial" w:cs="Arial"/>
                      <w:b/>
                      <w:bCs/>
                      <w:color w:val="3B3E42"/>
                    </w:rPr>
                    <w:t>7</w:t>
                  </w:r>
                </w:p>
                <w:p w:rsidR="009F2958" w:rsidRPr="00FA7B5B" w:rsidRDefault="00FA7B5B" w:rsidP="002E1E56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2E1E56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charrison@email.com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765DAA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>Business undergraduate with hunger and enthusiasm to break into the corporate market.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3F704A">
        <w:trPr>
          <w:trHeight w:val="1487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3F704A">
              <w:trPr>
                <w:trHeight w:val="783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4"/>
                    <w:gridCol w:w="7900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765DAA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2014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801EE3" w:rsidP="002C75A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of Business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–</w:t>
                        </w:r>
                        <w:r w:rsidR="00765DA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University</w:t>
                        </w:r>
                        <w:r w:rsidR="00765DAA">
                          <w:rPr>
                            <w:rFonts w:ascii="Arial" w:hAnsi="Arial" w:cs="Arial"/>
                            <w:color w:val="3B3E42"/>
                          </w:rPr>
                          <w:t xml:space="preserve"> of Sydney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, NSW Australia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765DAA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801EE3" w:rsidP="00E4411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Higher School Certificate</w:t>
                        </w:r>
                        <w:r w:rsidR="00340E53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 w:rsidR="00765DAA">
                          <w:rPr>
                            <w:rFonts w:ascii="Arial" w:hAnsi="Arial" w:cs="Arial"/>
                            <w:color w:val="3B3E42"/>
                          </w:rPr>
                          <w:t xml:space="preserve">Sydney </w:t>
                        </w:r>
                        <w:r w:rsidR="00E44115">
                          <w:rPr>
                            <w:rFonts w:ascii="Arial" w:hAnsi="Arial" w:cs="Arial"/>
                            <w:color w:val="3B3E42"/>
                          </w:rPr>
                          <w:t>Grammar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2D44B0" w:rsidTr="003F704A">
              <w:trPr>
                <w:trHeight w:val="60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340E53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10"/>
                    <w:gridCol w:w="5104"/>
                  </w:tblGrid>
                  <w:tr w:rsidR="0069048C" w:rsidRPr="002D44B0" w:rsidTr="002C75AE">
                    <w:tc>
                      <w:tcPr>
                        <w:tcW w:w="5009" w:type="dxa"/>
                      </w:tcPr>
                      <w:p w:rsidR="0069048C" w:rsidRPr="002D44B0" w:rsidRDefault="00765DAA" w:rsidP="00325B5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David Jones</w:t>
                        </w:r>
                      </w:p>
                    </w:tc>
                    <w:tc>
                      <w:tcPr>
                        <w:tcW w:w="5005" w:type="dxa"/>
                      </w:tcPr>
                      <w:p w:rsidR="0069048C" w:rsidRPr="002D44B0" w:rsidRDefault="002E1E56" w:rsidP="00CE682D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November 2013</w:t>
                        </w:r>
                        <w:r w:rsidR="0069048C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- Current</w:t>
                        </w:r>
                      </w:p>
                    </w:tc>
                  </w:tr>
                  <w:tr w:rsidR="0069048C" w:rsidRPr="002D44B0" w:rsidTr="002C75AE">
                    <w:tc>
                      <w:tcPr>
                        <w:tcW w:w="5009" w:type="dxa"/>
                      </w:tcPr>
                      <w:p w:rsidR="0069048C" w:rsidRDefault="00765DAA" w:rsidP="0069048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Retail store assistant</w:t>
                        </w:r>
                      </w:p>
                    </w:tc>
                    <w:tc>
                      <w:tcPr>
                        <w:tcW w:w="5005" w:type="dxa"/>
                      </w:tcPr>
                      <w:p w:rsidR="0069048C" w:rsidRDefault="0069048C" w:rsidP="0069048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703E2D" w:rsidRPr="002D44B0" w:rsidTr="009224C2">
                    <w:tc>
                      <w:tcPr>
                        <w:tcW w:w="10215" w:type="dxa"/>
                        <w:gridSpan w:val="2"/>
                      </w:tcPr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98"/>
                        </w:tblGrid>
                        <w:tr w:rsidR="00703E2D" w:rsidRPr="002D44B0" w:rsidTr="00703E2D">
                          <w:trPr>
                            <w:trHeight w:val="1210"/>
                          </w:trPr>
                          <w:tc>
                            <w:tcPr>
                              <w:tcW w:w="9999" w:type="dxa"/>
                            </w:tcPr>
                            <w:p w:rsidR="002C75AE" w:rsidRDefault="00765DAA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Customer Service</w:t>
                              </w:r>
                            </w:p>
                            <w:p w:rsidR="00765DAA" w:rsidRDefault="00765DAA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Transaction handling</w:t>
                              </w:r>
                            </w:p>
                            <w:p w:rsidR="00765DAA" w:rsidRDefault="00765DAA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Store merchandising</w:t>
                              </w:r>
                            </w:p>
                            <w:p w:rsidR="00765DAA" w:rsidRDefault="00765DAA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Supervisory responsibility</w:t>
                              </w:r>
                            </w:p>
                          </w:tc>
                        </w:tr>
                      </w:tbl>
                      <w:p w:rsidR="00703E2D" w:rsidRDefault="00703E2D" w:rsidP="0069048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A4EDD" w:rsidRPr="002D44B0" w:rsidTr="002C75AE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C75AE"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6"/>
                    <w:gridCol w:w="7898"/>
                  </w:tblGrid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765DAA" w:rsidP="00357F0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have been fortunate to travel to many countries with my family and enjoy learning about different cultural backgrounds and languages</w:t>
                        </w:r>
                        <w:r w:rsidR="00E3065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Sports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765DAA" w:rsidP="00E3065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play netball, hockey and enjoy ice skating</w:t>
                        </w:r>
                        <w:r w:rsidR="00E3065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I also kayak on occasion. </w:t>
                        </w:r>
                        <w:r w:rsidR="00E3065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</w:tr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Lifestyle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765DAA" w:rsidP="00271E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 big time movie fan, I love going to the cinema and particular enjoy world films</w:t>
                        </w:r>
                        <w:r w:rsidR="00E3065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 w:rsidP="002C75AE">
      <w:pPr>
        <w:rPr>
          <w:rFonts w:ascii="Arial" w:hAnsi="Arial" w:cs="Arial"/>
        </w:rPr>
      </w:pPr>
    </w:p>
    <w:sectPr w:rsidR="00694E29" w:rsidRPr="00215B45" w:rsidSect="00167B93">
      <w:pgSz w:w="11906" w:h="16838"/>
      <w:pgMar w:top="957" w:right="720" w:bottom="426" w:left="72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2A" w:rsidRDefault="00DA092A" w:rsidP="00340E53">
      <w:pPr>
        <w:spacing w:before="0" w:after="0" w:line="240" w:lineRule="auto"/>
      </w:pPr>
      <w:r>
        <w:separator/>
      </w:r>
    </w:p>
  </w:endnote>
  <w:endnote w:type="continuationSeparator" w:id="0">
    <w:p w:rsidR="00DA092A" w:rsidRDefault="00DA092A" w:rsidP="00340E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2A" w:rsidRDefault="00DA092A" w:rsidP="00340E53">
      <w:pPr>
        <w:spacing w:before="0" w:after="0" w:line="240" w:lineRule="auto"/>
      </w:pPr>
      <w:r>
        <w:separator/>
      </w:r>
    </w:p>
  </w:footnote>
  <w:footnote w:type="continuationSeparator" w:id="0">
    <w:p w:rsidR="00DA092A" w:rsidRDefault="00DA092A" w:rsidP="00340E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06"/>
    <w:rsid w:val="00017828"/>
    <w:rsid w:val="00041D0C"/>
    <w:rsid w:val="00047176"/>
    <w:rsid w:val="00062AD3"/>
    <w:rsid w:val="00083491"/>
    <w:rsid w:val="00105941"/>
    <w:rsid w:val="001144DB"/>
    <w:rsid w:val="00115A61"/>
    <w:rsid w:val="001211DC"/>
    <w:rsid w:val="00130370"/>
    <w:rsid w:val="001413E5"/>
    <w:rsid w:val="001537E5"/>
    <w:rsid w:val="00167B93"/>
    <w:rsid w:val="001B5609"/>
    <w:rsid w:val="001C552C"/>
    <w:rsid w:val="001C7D3C"/>
    <w:rsid w:val="00215B45"/>
    <w:rsid w:val="00271ECE"/>
    <w:rsid w:val="002B4674"/>
    <w:rsid w:val="002C49BD"/>
    <w:rsid w:val="002C75AE"/>
    <w:rsid w:val="002D44B0"/>
    <w:rsid w:val="002E1E56"/>
    <w:rsid w:val="00315076"/>
    <w:rsid w:val="003303B1"/>
    <w:rsid w:val="00340E53"/>
    <w:rsid w:val="00357F05"/>
    <w:rsid w:val="00381778"/>
    <w:rsid w:val="00394DB0"/>
    <w:rsid w:val="003A0209"/>
    <w:rsid w:val="003A030C"/>
    <w:rsid w:val="003D4225"/>
    <w:rsid w:val="003E121A"/>
    <w:rsid w:val="003F704A"/>
    <w:rsid w:val="0040189D"/>
    <w:rsid w:val="00443621"/>
    <w:rsid w:val="00501641"/>
    <w:rsid w:val="00504C88"/>
    <w:rsid w:val="00505E49"/>
    <w:rsid w:val="00532D43"/>
    <w:rsid w:val="00562696"/>
    <w:rsid w:val="0056647B"/>
    <w:rsid w:val="00571D91"/>
    <w:rsid w:val="006068F3"/>
    <w:rsid w:val="00606CB9"/>
    <w:rsid w:val="00641208"/>
    <w:rsid w:val="0069048C"/>
    <w:rsid w:val="00694E29"/>
    <w:rsid w:val="00696106"/>
    <w:rsid w:val="006D70CE"/>
    <w:rsid w:val="006D765D"/>
    <w:rsid w:val="006E5165"/>
    <w:rsid w:val="006E7A2D"/>
    <w:rsid w:val="00703E2D"/>
    <w:rsid w:val="007635DF"/>
    <w:rsid w:val="00765DAA"/>
    <w:rsid w:val="007E27B4"/>
    <w:rsid w:val="007E70AC"/>
    <w:rsid w:val="00801EE3"/>
    <w:rsid w:val="008145AF"/>
    <w:rsid w:val="008312AB"/>
    <w:rsid w:val="00835D29"/>
    <w:rsid w:val="00863768"/>
    <w:rsid w:val="00864960"/>
    <w:rsid w:val="008C28ED"/>
    <w:rsid w:val="008D5C47"/>
    <w:rsid w:val="008D653C"/>
    <w:rsid w:val="00914EC1"/>
    <w:rsid w:val="009D3AA6"/>
    <w:rsid w:val="009F2958"/>
    <w:rsid w:val="009F79C8"/>
    <w:rsid w:val="00A00D0F"/>
    <w:rsid w:val="00A12408"/>
    <w:rsid w:val="00A262A2"/>
    <w:rsid w:val="00A34C4E"/>
    <w:rsid w:val="00A568CA"/>
    <w:rsid w:val="00A91B9F"/>
    <w:rsid w:val="00B34E7A"/>
    <w:rsid w:val="00B508D4"/>
    <w:rsid w:val="00BB17F5"/>
    <w:rsid w:val="00BB6D66"/>
    <w:rsid w:val="00BE76CE"/>
    <w:rsid w:val="00BF0E24"/>
    <w:rsid w:val="00C21548"/>
    <w:rsid w:val="00C74611"/>
    <w:rsid w:val="00CA4EDD"/>
    <w:rsid w:val="00CE3967"/>
    <w:rsid w:val="00CE682D"/>
    <w:rsid w:val="00D323EB"/>
    <w:rsid w:val="00D36F5F"/>
    <w:rsid w:val="00D51AE4"/>
    <w:rsid w:val="00D84DD7"/>
    <w:rsid w:val="00DA092A"/>
    <w:rsid w:val="00DB5A85"/>
    <w:rsid w:val="00DC0A0A"/>
    <w:rsid w:val="00DD2AD3"/>
    <w:rsid w:val="00DE2EAE"/>
    <w:rsid w:val="00E00807"/>
    <w:rsid w:val="00E30655"/>
    <w:rsid w:val="00E44115"/>
    <w:rsid w:val="00E70B05"/>
    <w:rsid w:val="00E93F7B"/>
    <w:rsid w:val="00ED023E"/>
    <w:rsid w:val="00EE187D"/>
    <w:rsid w:val="00EE1F3E"/>
    <w:rsid w:val="00EF1EE4"/>
    <w:rsid w:val="00F13326"/>
    <w:rsid w:val="00F22D2A"/>
    <w:rsid w:val="00F40870"/>
    <w:rsid w:val="00F84A0F"/>
    <w:rsid w:val="00F96001"/>
    <w:rsid w:val="00FA7B5B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DA530-AA41-45A5-A19C-2A1DA53E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JobTitle">
    <w:name w:val="Job Title"/>
    <w:next w:val="Normal"/>
    <w:rsid w:val="001537E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character" w:customStyle="1" w:styleId="st1">
    <w:name w:val="st1"/>
    <w:basedOn w:val="DefaultParagraphFont"/>
    <w:rsid w:val="00A12408"/>
  </w:style>
  <w:style w:type="paragraph" w:styleId="Header">
    <w:name w:val="header"/>
    <w:basedOn w:val="Normal"/>
    <w:link w:val="Head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5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53"/>
    <w:rPr>
      <w:lang w:val="en-US" w:eastAsia="en-US" w:bidi="en-US"/>
    </w:rPr>
  </w:style>
  <w:style w:type="paragraph" w:customStyle="1" w:styleId="Default">
    <w:name w:val="Default"/>
    <w:rsid w:val="00703E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cey\AppData\Roaming\Microsoft\Templates\TP101903757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EA31-79F3-41ED-83BE-F96F7AAF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TP101903757_template.dotx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</dc:creator>
  <cp:lastModifiedBy>Fisher, Susan</cp:lastModifiedBy>
  <cp:revision>4</cp:revision>
  <cp:lastPrinted>2013-07-29T11:02:00Z</cp:lastPrinted>
  <dcterms:created xsi:type="dcterms:W3CDTF">2015-10-27T01:30:00Z</dcterms:created>
  <dcterms:modified xsi:type="dcterms:W3CDTF">2015-10-27T01:32:00Z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TC019037589991</vt:lpwstr>
  </property>
  <property fmtid="{D5CDD505-2E9C-101B-9397-08002B2CF9AE}" pid="3" name="_AdHocReviewCycleID">
    <vt:i4>-122688702</vt:i4>
  </property>
  <property fmtid="{D5CDD505-2E9C-101B-9397-08002B2CF9AE}" pid="4" name="_NewReviewCycle">
    <vt:lpwstr/>
  </property>
  <property fmtid="{D5CDD505-2E9C-101B-9397-08002B2CF9AE}" pid="5" name="_EmailSubject">
    <vt:lpwstr>Next Generation Demo</vt:lpwstr>
  </property>
  <property fmtid="{D5CDD505-2E9C-101B-9397-08002B2CF9AE}" pid="6" name="_AuthorEmail">
    <vt:lpwstr>tracey.drew@sap.com</vt:lpwstr>
  </property>
  <property fmtid="{D5CDD505-2E9C-101B-9397-08002B2CF9AE}" pid="7" name="_AuthorEmailDisplayName">
    <vt:lpwstr>Drew, Tracey</vt:lpwstr>
  </property>
  <property fmtid="{D5CDD505-2E9C-101B-9397-08002B2CF9AE}" pid="8" name="_ReviewingToolsShownOnce">
    <vt:lpwstr/>
  </property>
</Properties>
</file>