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5841CC">
              <w:rPr>
                <w:sz w:val="13"/>
                <w:szCs w:val="13"/>
              </w:rPr>
              <w:t>Funchal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5841C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5841CC">
              <w:rPr>
                <w:sz w:val="13"/>
                <w:szCs w:val="13"/>
              </w:rPr>
              <w:t>vmartins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1878E8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MARIA LUIZA ANGELA LORENTTI</w:t>
      </w:r>
      <w:bookmarkStart w:id="0" w:name="_GoBack"/>
      <w:bookmarkEnd w:id="0"/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ED26D8" w:rsidRPr="00ED26D8" w:rsidRDefault="005841CC" w:rsidP="00ED26D8">
            <w:pPr>
              <w:pStyle w:val="BodyText"/>
            </w:pPr>
            <w:r w:rsidRPr="005B471A">
              <w:t>Analista de Sistemas graduada pela UFBA, Pós graduada em Análise de Sistema pela Universidade Salvador e em Gerenciamento de Projetos pela Fundação Vanzoline (USP). Fluente em ingles e com bom entendimento de espanhol. Experiência em liderar equipes multifuncionais de desenvolvimento de sistemas, planejando e controlando a execução dos trabalhos. Grande habilidade técnica em análise, projeto, testes, implantação e documentação de sistemas com 20 anos de atuação em plataforma de grande porte (IBM) e 3 anos em plataforma NT. Experiência em modelagem de dados Conhecimento de sistemas financeiros e bancários com forte atuação nos sistemas cadastro de clientes, análise de informação gerencial e cálculo de rentabilidade</w:t>
            </w:r>
          </w:p>
          <w:p w:rsidR="00ED26D8" w:rsidRPr="00ED26D8" w:rsidRDefault="00ED26D8" w:rsidP="00ED26D8">
            <w:pPr>
              <w:pStyle w:val="BodyText"/>
            </w:pPr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320FDF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8506EB" w:rsidRDefault="008506EB" w:rsidP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>Project Management Professional</w:t>
            </w:r>
          </w:p>
          <w:p w:rsid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>
              <w:rPr>
                <w:b w:val="0"/>
                <w:bCs w:val="0"/>
              </w:rPr>
              <w:tab/>
            </w:r>
            <w:r w:rsidRPr="008506EB">
              <w:rPr>
                <w:b w:val="0"/>
                <w:bCs w:val="0"/>
              </w:rPr>
              <w:t>2009 Project Management Professional (PMP)</w:t>
            </w:r>
          </w:p>
          <w:p w:rsidR="008506EB" w:rsidRPr="008506EB" w:rsidRDefault="008506EB" w:rsidP="008506EB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  <w:t>São Paulo – SP</w:t>
            </w:r>
          </w:p>
          <w:p w:rsidR="008506EB" w:rsidRDefault="008506EB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</w:p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C14FDC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Projetos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Promovido a função de gerente de projeto para planejar, programar e executar todas as etapas de implementações de software corporativo, hardware e sistema. Implicações comerciais avaliadas para cada fase do projeto e do progresso monitorado para cumprir prazos, normas e metas de custo.</w:t>
            </w:r>
          </w:p>
          <w:p w:rsidR="00C14FDC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 w:rsidRPr="002754AD">
              <w:t>Dirigi melhorias impressionantes em toda a empresa, como resultado de implementações de TI. Equipado ABC com soluções que aceleraram o processo de licitação em projetos arquitetônicos em 45%, encurtou o ciclo de vendas em 50%, o aumento coleções de caixa em 35% e economizou US $ 1,2 milhões por ano.</w:t>
            </w:r>
          </w:p>
          <w:p w:rsidR="00C14FDC" w:rsidRPr="002754AD" w:rsidRDefault="00C14FDC" w:rsidP="00C14FDC">
            <w:pPr>
              <w:numPr>
                <w:ilvl w:val="0"/>
                <w:numId w:val="13"/>
              </w:numPr>
              <w:spacing w:after="160" w:line="256" w:lineRule="auto"/>
            </w:pPr>
            <w:r>
              <w:t>N</w:t>
            </w:r>
            <w:r w:rsidRPr="002754AD">
              <w:t xml:space="preserve">umerosos problemas do projeto resolvidas, incluindo a escassez de pessoal, questões táticas, </w:t>
            </w:r>
            <w:r>
              <w:t>planejamento</w:t>
            </w:r>
            <w:r w:rsidRPr="002754AD">
              <w:t xml:space="preserve"> do espaço e necessidades de negócio e usuários divergentes.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C14FDC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Administrador de Rede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lastRenderedPageBreak/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1F6" w:rsidRDefault="00D021F6" w:rsidP="001878E8">
      <w:r>
        <w:separator/>
      </w:r>
    </w:p>
  </w:endnote>
  <w:endnote w:type="continuationSeparator" w:id="0">
    <w:p w:rsidR="00D021F6" w:rsidRDefault="00D021F6" w:rsidP="0018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1F6" w:rsidRDefault="00D021F6" w:rsidP="001878E8">
      <w:r>
        <w:separator/>
      </w:r>
    </w:p>
  </w:footnote>
  <w:footnote w:type="continuationSeparator" w:id="0">
    <w:p w:rsidR="00D021F6" w:rsidRDefault="00D021F6" w:rsidP="00187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878E8"/>
    <w:rsid w:val="001B644D"/>
    <w:rsid w:val="001F36FD"/>
    <w:rsid w:val="001F382A"/>
    <w:rsid w:val="0029583A"/>
    <w:rsid w:val="002A0FBA"/>
    <w:rsid w:val="002C0FBD"/>
    <w:rsid w:val="002D3F1D"/>
    <w:rsid w:val="00320FDF"/>
    <w:rsid w:val="003326FD"/>
    <w:rsid w:val="0037413A"/>
    <w:rsid w:val="00402FEE"/>
    <w:rsid w:val="00411F92"/>
    <w:rsid w:val="0043235F"/>
    <w:rsid w:val="004A25B4"/>
    <w:rsid w:val="00520D26"/>
    <w:rsid w:val="005342F9"/>
    <w:rsid w:val="005841CC"/>
    <w:rsid w:val="00590F41"/>
    <w:rsid w:val="005A369F"/>
    <w:rsid w:val="005D1232"/>
    <w:rsid w:val="0063024E"/>
    <w:rsid w:val="00632B45"/>
    <w:rsid w:val="006E1F22"/>
    <w:rsid w:val="00700EF5"/>
    <w:rsid w:val="00733947"/>
    <w:rsid w:val="007552EC"/>
    <w:rsid w:val="007F3D59"/>
    <w:rsid w:val="0082432A"/>
    <w:rsid w:val="008506EB"/>
    <w:rsid w:val="00891203"/>
    <w:rsid w:val="0093608B"/>
    <w:rsid w:val="009C25B2"/>
    <w:rsid w:val="009F124E"/>
    <w:rsid w:val="00A657EB"/>
    <w:rsid w:val="00AA628F"/>
    <w:rsid w:val="00AC5788"/>
    <w:rsid w:val="00AD2183"/>
    <w:rsid w:val="00AE3138"/>
    <w:rsid w:val="00B13DC5"/>
    <w:rsid w:val="00B4127B"/>
    <w:rsid w:val="00B77260"/>
    <w:rsid w:val="00B925FF"/>
    <w:rsid w:val="00C14FDC"/>
    <w:rsid w:val="00C34C81"/>
    <w:rsid w:val="00C437D4"/>
    <w:rsid w:val="00D021F6"/>
    <w:rsid w:val="00D16CC4"/>
    <w:rsid w:val="00D230F9"/>
    <w:rsid w:val="00D529D5"/>
    <w:rsid w:val="00DC6A0D"/>
    <w:rsid w:val="00DD5AD7"/>
    <w:rsid w:val="00E0797B"/>
    <w:rsid w:val="00E07A10"/>
    <w:rsid w:val="00E71C3C"/>
    <w:rsid w:val="00E84DE2"/>
    <w:rsid w:val="00ED26D8"/>
    <w:rsid w:val="00ED56FC"/>
    <w:rsid w:val="00F0629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2</TotalTime>
  <Pages>2</Pages>
  <Words>375</Words>
  <Characters>2029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2400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4</cp:revision>
  <cp:lastPrinted>2003-08-28T09:26:00Z</cp:lastPrinted>
  <dcterms:created xsi:type="dcterms:W3CDTF">2015-10-29T14:04:00Z</dcterms:created>
  <dcterms:modified xsi:type="dcterms:W3CDTF">2015-10-30T11:28:00Z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