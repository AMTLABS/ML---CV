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F91500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F91500">
              <w:rPr>
                <w:sz w:val="13"/>
                <w:szCs w:val="13"/>
              </w:rPr>
              <w:t>mreis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F91500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MARCELO REIS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91500" w:rsidRDefault="00F91500" w:rsidP="00F91500">
            <w:pPr>
              <w:pStyle w:val="BodyText"/>
            </w:pPr>
            <w:r>
              <w:t>Capaz de desenvolver componentes e produtos, desde a concepção até o produto acabado, fortes habilidades de planejamento, com a capacidade de conceituar e analisar projetos complexos.</w:t>
            </w:r>
          </w:p>
          <w:p w:rsidR="00F91500" w:rsidRDefault="00F91500" w:rsidP="00F91500">
            <w:pPr>
              <w:pStyle w:val="BodyText"/>
            </w:pPr>
            <w:r>
              <w:t>Capaz de captar rapidamente novos dados técnicos e comunicar essa informação aos outros de uma forma compreensível. Um jogador da equipe consciente com excelentes habilidades de resolução de problemas e solução de problemas.</w:t>
            </w:r>
          </w:p>
          <w:p w:rsidR="00F91500" w:rsidRDefault="00F91500" w:rsidP="00F91500">
            <w:pPr>
              <w:pStyle w:val="BodyText"/>
            </w:pPr>
            <w:r>
              <w:t>Experiente em borracha e processos de moldagem de plástico, borracha e design de peças plásticas, design mofo e propriedades de vários compostos de borracha e materiais plásticos.</w:t>
            </w:r>
          </w:p>
          <w:p w:rsidR="00F91500" w:rsidRDefault="00F91500" w:rsidP="00F91500">
            <w:pPr>
              <w:pStyle w:val="BodyText"/>
            </w:pPr>
            <w:r>
              <w:t>Capaz de aplicar o conhecimento das operações de máquinas e as propriedades de trabalho de materiais para projetar produtos e ferramental protótipo. Hábil em projeto de moldes, operação de máquinas-ferramenta, AutoCAD, e programação CNC.</w:t>
            </w:r>
          </w:p>
          <w:p w:rsidR="00ED26D8" w:rsidRPr="00ED26D8" w:rsidRDefault="00F91500" w:rsidP="00F91500">
            <w:pPr>
              <w:pStyle w:val="BodyText"/>
            </w:pPr>
            <w:r>
              <w:t>Consistentemente demonstrar habilidades de liderança, com bom senso, capacidade de decisão, iniciativa e desenvoltura na resposta a desafios de emprego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07501D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bookmarkStart w:id="0" w:name="_GoBack"/>
            <w:bookmarkEnd w:id="0"/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r w:rsidR="00656504">
              <w:rPr>
                <w:rFonts w:ascii="Arial Black" w:hAnsi="Arial Black"/>
                <w:sz w:val="18"/>
                <w:szCs w:val="18"/>
              </w:rPr>
              <w:t>Civil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 xml:space="preserve">Led iniciativas para reduzir a variabilidade em centros de equipamentos através de modificações físicas, resultando em </w:t>
            </w:r>
            <w:r>
              <w:lastRenderedPageBreak/>
              <w:t>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ACB" w:rsidRDefault="003A2ACB" w:rsidP="002E4CCB">
      <w:r>
        <w:separator/>
      </w:r>
    </w:p>
  </w:endnote>
  <w:endnote w:type="continuationSeparator" w:id="0">
    <w:p w:rsidR="003A2ACB" w:rsidRDefault="003A2ACB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ACB" w:rsidRDefault="003A2ACB" w:rsidP="002E4CCB">
      <w:r>
        <w:separator/>
      </w:r>
    </w:p>
  </w:footnote>
  <w:footnote w:type="continuationSeparator" w:id="0">
    <w:p w:rsidR="003A2ACB" w:rsidRDefault="003A2ACB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7501D"/>
    <w:rsid w:val="000B4311"/>
    <w:rsid w:val="00156325"/>
    <w:rsid w:val="001B644D"/>
    <w:rsid w:val="001F36FD"/>
    <w:rsid w:val="001F382A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3A2ACB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5032A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91500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31</TotalTime>
  <Pages>2</Pages>
  <Words>514</Words>
  <Characters>2780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3288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11</cp:revision>
  <cp:lastPrinted>2003-08-28T09:26:00Z</cp:lastPrinted>
  <dcterms:created xsi:type="dcterms:W3CDTF">2015-10-29T14:06:00Z</dcterms:created>
  <dcterms:modified xsi:type="dcterms:W3CDTF">2015-10-30T13:39:00Z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