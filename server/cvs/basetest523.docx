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Rua ponta delgada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402FEE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402FEE">
              <w:rPr>
                <w:sz w:val="13"/>
                <w:szCs w:val="13"/>
              </w:rPr>
              <w:t>pcosta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736036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GABRIELA ALVES</w:t>
      </w:r>
      <w:bookmarkStart w:id="0" w:name="_GoBack"/>
      <w:bookmarkEnd w:id="0"/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402FEE" w:rsidP="00ED26D8">
            <w:pPr>
              <w:pStyle w:val="BodyText"/>
            </w:pPr>
            <w:r w:rsidRPr="00F52B83">
              <w:t>Experiência de 10(dez) anos em gerenciamento de projetos de TI (Tecnologia da Informação) e gestão de processos e há 01(um) ano atuando com controles de qualidade operacional. Principais realizações: - Gerenciamento de programas e projetos, sendo responsável pela gestão de escopo, custos, recursos, controle de qualidade e identificação / prevenção de risco (metodologia PMI). - Mapeamento de processos, gerenciamento dos requisitos funcionais e aplicações de testes de aceite de projetos para implantação da nova solução tecnológica de cartão de crédito. - Líder do Programa de Integração dos Processos de Renegociação de Dívidas entre cartão de crédito e produtos relacionados à conta corrente. - Coordenador do Programa Todos pelo Cliente na Área Crédito ao Consumidor do Banco Itaú com objetivo em identificar e implementar ações de melhorias nos processos para sanar falhas diagnosticadas sobre as reclamações de clientes nos Canais de Atendimento Internos e nos Órgãos de Defesa do Consumidor.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320FDF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8506EB" w:rsidRDefault="008506EB" w:rsidP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Project Management Professional</w:t>
            </w:r>
          </w:p>
          <w:p w:rsid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>
              <w:rPr>
                <w:b w:val="0"/>
                <w:bCs w:val="0"/>
              </w:rPr>
              <w:tab/>
            </w:r>
            <w:r w:rsidRPr="008506EB">
              <w:rPr>
                <w:b w:val="0"/>
                <w:bCs w:val="0"/>
              </w:rPr>
              <w:t>2009 Project Management Professional (PMP)</w:t>
            </w:r>
          </w:p>
          <w:p w:rsidR="008506EB" w:rsidRP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  <w:t>São Paulo – SP</w:t>
            </w:r>
          </w:p>
          <w:p w:rsidR="008506EB" w:rsidRDefault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</w:p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C14FDC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Projetos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proofErr w:type="spellStart"/>
            <w:r w:rsidR="00A657EB">
              <w:rPr>
                <w:b/>
                <w:bCs/>
              </w:rPr>
              <w:t>Honeywell</w:t>
            </w:r>
            <w:proofErr w:type="spellEnd"/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      </w:r>
          </w:p>
          <w:p w:rsidR="00C14FDC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      </w:r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>
              <w:t>N</w:t>
            </w:r>
            <w:r w:rsidRPr="002754AD">
              <w:t xml:space="preserve">umerosos problemas do projeto resolvidas, incluindo a escassez de pessoal, questões táticas, </w:t>
            </w:r>
            <w:r>
              <w:t>planejamento</w:t>
            </w:r>
            <w:r w:rsidRPr="002754AD">
              <w:t xml:space="preserve"> do espaço e necessidades de negócio e usuários divergentes.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C14FDC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Administrador de Rede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 xml:space="preserve">Otimizado </w:t>
            </w:r>
            <w:proofErr w:type="spellStart"/>
            <w:r w:rsidRPr="008506EB">
              <w:t>uptime</w:t>
            </w:r>
            <w:proofErr w:type="spellEnd"/>
            <w:r w:rsidRPr="008506EB">
              <w:t xml:space="preserve">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12A94"/>
    <w:rsid w:val="000B4311"/>
    <w:rsid w:val="00156325"/>
    <w:rsid w:val="001B644D"/>
    <w:rsid w:val="001F36FD"/>
    <w:rsid w:val="001F382A"/>
    <w:rsid w:val="0029583A"/>
    <w:rsid w:val="002A0FBA"/>
    <w:rsid w:val="002C0FBD"/>
    <w:rsid w:val="002D3F1D"/>
    <w:rsid w:val="00320FDF"/>
    <w:rsid w:val="003326FD"/>
    <w:rsid w:val="0037413A"/>
    <w:rsid w:val="00402FEE"/>
    <w:rsid w:val="00411F92"/>
    <w:rsid w:val="0043235F"/>
    <w:rsid w:val="004A25B4"/>
    <w:rsid w:val="00520D26"/>
    <w:rsid w:val="005342F9"/>
    <w:rsid w:val="00590F41"/>
    <w:rsid w:val="005A369F"/>
    <w:rsid w:val="005D1232"/>
    <w:rsid w:val="0063024E"/>
    <w:rsid w:val="00632B45"/>
    <w:rsid w:val="006E1F22"/>
    <w:rsid w:val="00700EF5"/>
    <w:rsid w:val="00733947"/>
    <w:rsid w:val="00736036"/>
    <w:rsid w:val="007552EC"/>
    <w:rsid w:val="007F3D59"/>
    <w:rsid w:val="0082432A"/>
    <w:rsid w:val="008506EB"/>
    <w:rsid w:val="00891203"/>
    <w:rsid w:val="0093608B"/>
    <w:rsid w:val="009C25B2"/>
    <w:rsid w:val="009F124E"/>
    <w:rsid w:val="00A657EB"/>
    <w:rsid w:val="00AA628F"/>
    <w:rsid w:val="00AC5788"/>
    <w:rsid w:val="00AD2183"/>
    <w:rsid w:val="00AE3138"/>
    <w:rsid w:val="00B13DC5"/>
    <w:rsid w:val="00B4127B"/>
    <w:rsid w:val="00B77260"/>
    <w:rsid w:val="00B925FF"/>
    <w:rsid w:val="00C14FDC"/>
    <w:rsid w:val="00C34C81"/>
    <w:rsid w:val="00C437D4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3</TotalTime>
  <Pages>2</Pages>
  <Words>417</Words>
  <Characters>2255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2667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4</cp:revision>
  <cp:lastPrinted>2003-08-28T09:26:00Z</cp:lastPrinted>
  <dcterms:created xsi:type="dcterms:W3CDTF">2015-10-29T14:00:00Z</dcterms:created>
  <dcterms:modified xsi:type="dcterms:W3CDTF">2015-10-30T11:48:00Z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