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34412F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20256E">
              <w:rPr>
                <w:sz w:val="13"/>
                <w:szCs w:val="13"/>
              </w:rPr>
              <w:t>m</w:t>
            </w:r>
            <w:r w:rsidR="0034412F">
              <w:rPr>
                <w:sz w:val="13"/>
                <w:szCs w:val="13"/>
              </w:rPr>
              <w:t>silva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A238FB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MARCOS</w:t>
      </w:r>
      <w:r w:rsidR="0034412F">
        <w:rPr>
          <w:sz w:val="44"/>
          <w:szCs w:val="44"/>
        </w:rPr>
        <w:t xml:space="preserve"> SILVA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A238FB" w:rsidRDefault="00A238FB" w:rsidP="00A238FB">
            <w:pPr>
              <w:pStyle w:val="BodyText"/>
            </w:pPr>
            <w:r>
              <w:t>Suporte de TI de gestão profissional com uma faixa de 16 anos de carreira e excelente histórico de realização para fornecer soluções de tecnologia móvel que atendem a restrições de tempo exigentes e superem as expectativas. Habilmente desenvolver soluções escaláveis que melhorar drasticamente a eficiência, produtividade e rentabilidade com uma capacidade demonstrada para definir o escopo do projeto e mapa, especificações, cronograma do projeto, recursos e requisitos de orçamento do ponto de planejamento através da produção em ambos os ambientes de negócios tradicionais e virtuais.</w:t>
            </w:r>
          </w:p>
          <w:p w:rsidR="00ED26D8" w:rsidRPr="00ED26D8" w:rsidRDefault="00A238FB" w:rsidP="00A238FB">
            <w:pPr>
              <w:pStyle w:val="BodyText"/>
            </w:pPr>
            <w:r>
              <w:t>• Multi-milhões de dólares Eventos Especiais e Projetos de TI; Upgrades de sistemas, instalação e configuração, projetos estruturais, Modificações, Construção e expansões, Tecnologia Comunicações; Planejamento e Implementação do Site; Rollouts toda a empresa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BA55A6" w:rsidRDefault="00BA55A6" w:rsidP="00BA55A6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OVERSIGHT MANAGER</w:t>
            </w:r>
          </w:p>
          <w:p w:rsidR="00AC5788" w:rsidRPr="00632B45" w:rsidRDefault="00AC5788" w:rsidP="00632B45">
            <w:pPr>
              <w:pStyle w:val="BodyText"/>
            </w:pPr>
            <w:bookmarkStart w:id="0" w:name="_GoBack"/>
            <w:bookmarkEnd w:id="0"/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7E9" w:rsidRDefault="005957E9" w:rsidP="0020256E">
      <w:r>
        <w:separator/>
      </w:r>
    </w:p>
  </w:endnote>
  <w:endnote w:type="continuationSeparator" w:id="0">
    <w:p w:rsidR="005957E9" w:rsidRDefault="005957E9" w:rsidP="0020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7E9" w:rsidRDefault="005957E9" w:rsidP="0020256E">
      <w:r>
        <w:separator/>
      </w:r>
    </w:p>
  </w:footnote>
  <w:footnote w:type="continuationSeparator" w:id="0">
    <w:p w:rsidR="005957E9" w:rsidRDefault="005957E9" w:rsidP="00202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350D"/>
    <w:rsid w:val="00156325"/>
    <w:rsid w:val="001B644D"/>
    <w:rsid w:val="001F36FD"/>
    <w:rsid w:val="001F382A"/>
    <w:rsid w:val="0020256E"/>
    <w:rsid w:val="0029583A"/>
    <w:rsid w:val="002A0FBA"/>
    <w:rsid w:val="002C0FBD"/>
    <w:rsid w:val="002D3F1D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957E9"/>
    <w:rsid w:val="005A369F"/>
    <w:rsid w:val="005D1232"/>
    <w:rsid w:val="0063024E"/>
    <w:rsid w:val="00632B45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C25B2"/>
    <w:rsid w:val="009F124E"/>
    <w:rsid w:val="00A238FB"/>
    <w:rsid w:val="00A657EB"/>
    <w:rsid w:val="00AA628F"/>
    <w:rsid w:val="00AC5788"/>
    <w:rsid w:val="00AD2183"/>
    <w:rsid w:val="00AE3138"/>
    <w:rsid w:val="00B13DC5"/>
    <w:rsid w:val="00B4127B"/>
    <w:rsid w:val="00B77260"/>
    <w:rsid w:val="00B925FF"/>
    <w:rsid w:val="00BA55A6"/>
    <w:rsid w:val="00C14FDC"/>
    <w:rsid w:val="00C34C81"/>
    <w:rsid w:val="00C437D4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9</TotalTime>
  <Pages>2</Pages>
  <Words>334</Words>
  <Characters>1805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2135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6</cp:revision>
  <cp:lastPrinted>2003-08-28T09:26:00Z</cp:lastPrinted>
  <dcterms:created xsi:type="dcterms:W3CDTF">2015-10-29T14:06:00Z</dcterms:created>
  <dcterms:modified xsi:type="dcterms:W3CDTF">2015-10-30T14:01:00Z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