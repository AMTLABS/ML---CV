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2E4CCB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2E4CCB">
              <w:rPr>
                <w:sz w:val="13"/>
                <w:szCs w:val="13"/>
              </w:rPr>
              <w:t>cprado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2E4CCB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CARLA PRADO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ED26D8" w:rsidRDefault="002E4CCB" w:rsidP="009B6A0D">
            <w:pPr>
              <w:pStyle w:val="BodyText"/>
            </w:pPr>
            <w:r>
              <w:t>D</w:t>
            </w:r>
            <w:r w:rsidRPr="002E4CCB">
              <w:t>inâmica e orientada para os resultados de gerenciamento de projetos e de negócios profissional com um histórico comprovado de sucesso. As principais áreas de força incluem maximizar a excelência operacional para uma gama de necessidades complexas, conduzindo negociações de aquisições e contratos eficazes, bem como a c</w:t>
            </w:r>
            <w:r>
              <w:t>onstrução de equipes sólidas. A</w:t>
            </w:r>
            <w:r w:rsidRPr="002E4CCB">
              <w:t>tualmente à procura de transição experiência prévia e proficiências em um papel Procurement Senior desafiador. Disposto a mudar.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320FDF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bookmarkStart w:id="0" w:name="_GoBack"/>
            <w:r>
              <w:rPr>
                <w:sz w:val="18"/>
                <w:szCs w:val="18"/>
              </w:rPr>
              <w:t xml:space="preserve">PROJECT </w:t>
            </w:r>
            <w:r w:rsidR="009A154A">
              <w:rPr>
                <w:sz w:val="18"/>
                <w:szCs w:val="18"/>
              </w:rPr>
              <w:t>OVERSIGHT MANAGER</w:t>
            </w:r>
          </w:p>
          <w:bookmarkEnd w:id="0"/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A3F" w:rsidRDefault="006C5A3F" w:rsidP="002E4CCB">
      <w:r>
        <w:separator/>
      </w:r>
    </w:p>
  </w:endnote>
  <w:endnote w:type="continuationSeparator" w:id="0">
    <w:p w:rsidR="006C5A3F" w:rsidRDefault="006C5A3F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A3F" w:rsidRDefault="006C5A3F" w:rsidP="002E4CCB">
      <w:r>
        <w:separator/>
      </w:r>
    </w:p>
  </w:footnote>
  <w:footnote w:type="continuationSeparator" w:id="0">
    <w:p w:rsidR="006C5A3F" w:rsidRDefault="006C5A3F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56325"/>
    <w:rsid w:val="001B644D"/>
    <w:rsid w:val="001F36FD"/>
    <w:rsid w:val="001F382A"/>
    <w:rsid w:val="0029583A"/>
    <w:rsid w:val="002A0FBA"/>
    <w:rsid w:val="002C0FBD"/>
    <w:rsid w:val="002D3F1D"/>
    <w:rsid w:val="002E4CCB"/>
    <w:rsid w:val="00320FDF"/>
    <w:rsid w:val="003326FD"/>
    <w:rsid w:val="0034412F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A369F"/>
    <w:rsid w:val="005D1232"/>
    <w:rsid w:val="0063024E"/>
    <w:rsid w:val="00632B45"/>
    <w:rsid w:val="00667028"/>
    <w:rsid w:val="006C5A3F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A154A"/>
    <w:rsid w:val="009B6A0D"/>
    <w:rsid w:val="009C25B2"/>
    <w:rsid w:val="009F124E"/>
    <w:rsid w:val="00A238FB"/>
    <w:rsid w:val="00A657EB"/>
    <w:rsid w:val="00AA628F"/>
    <w:rsid w:val="00AB2A98"/>
    <w:rsid w:val="00AC5788"/>
    <w:rsid w:val="00AD2183"/>
    <w:rsid w:val="00AE3138"/>
    <w:rsid w:val="00B13DC5"/>
    <w:rsid w:val="00B4127B"/>
    <w:rsid w:val="00B77260"/>
    <w:rsid w:val="00B925FF"/>
    <w:rsid w:val="00C14FDC"/>
    <w:rsid w:val="00C34C81"/>
    <w:rsid w:val="00C437D4"/>
    <w:rsid w:val="00D16CC4"/>
    <w:rsid w:val="00D230F9"/>
    <w:rsid w:val="00D529D5"/>
    <w:rsid w:val="00DC6A0D"/>
    <w:rsid w:val="00DD5AD7"/>
    <w:rsid w:val="00E0797B"/>
    <w:rsid w:val="00E07A10"/>
    <w:rsid w:val="00E71C3C"/>
    <w:rsid w:val="00E84DE2"/>
    <w:rsid w:val="00ED26D8"/>
    <w:rsid w:val="00ED56FC"/>
    <w:rsid w:val="00F0629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11</TotalTime>
  <Pages>1</Pages>
  <Words>277</Words>
  <Characters>1496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1770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7</cp:revision>
  <cp:lastPrinted>2003-08-28T09:26:00Z</cp:lastPrinted>
  <dcterms:created xsi:type="dcterms:W3CDTF">2015-10-29T14:06:00Z</dcterms:created>
  <dcterms:modified xsi:type="dcterms:W3CDTF">2015-10-30T14:00:00Z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