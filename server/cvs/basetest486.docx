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7552EC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20FDF">
              <w:rPr>
                <w:sz w:val="13"/>
                <w:szCs w:val="13"/>
              </w:rPr>
              <w:t>Verbo Divino</w:t>
            </w:r>
            <w:r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  <w:bookmarkStart w:id="0" w:name="_GoBack"/>
            <w:bookmarkEnd w:id="0"/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320FDF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320FDF">
              <w:rPr>
                <w:sz w:val="13"/>
                <w:szCs w:val="13"/>
              </w:rPr>
              <w:t>dbrito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320FDF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DANIEL BRITO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ED26D8" w:rsidRPr="00ED26D8" w:rsidRDefault="00320FDF" w:rsidP="00ED26D8">
            <w:pPr>
              <w:pStyle w:val="BodyText"/>
            </w:pPr>
            <w:r w:rsidRPr="00CA738B">
              <w:t>Certificado como Profissional de BPM (CBBP® Blue Seal), formado em Administração, pós-graduado em Marketing. Experiência em consultoria para melhoria, inovação e automação de processos de negócio, em gestão de projetos de média e grande complexidade, em desenvolvimento de metodologia de gestão de projetos e portfólio e em implantação de escritório de projetos. Habilidades em planejamento, comunicação, solução de problemas, coordenação e motivação de equipes, resolução de conflitos, benchmarking e inovação</w:t>
            </w:r>
            <w:r w:rsidRPr="00CC49AD">
              <w:t>.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320FDF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MANAGER</w:t>
            </w:r>
            <w:r w:rsidR="00632B45">
              <w:rPr>
                <w:sz w:val="18"/>
                <w:szCs w:val="18"/>
              </w:rPr>
              <w:t xml:space="preserve"> 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8506EB" w:rsidRDefault="008506EB" w:rsidP="008506EB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Project Management Professional</w:t>
            </w:r>
          </w:p>
          <w:p w:rsidR="008506EB" w:rsidRDefault="008506EB" w:rsidP="008506EB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>
              <w:rPr>
                <w:b w:val="0"/>
                <w:bCs w:val="0"/>
              </w:rPr>
              <w:tab/>
            </w:r>
            <w:r w:rsidRPr="008506EB">
              <w:rPr>
                <w:b w:val="0"/>
                <w:bCs w:val="0"/>
              </w:rPr>
              <w:t>2009 Project Management Professional (PMP)</w:t>
            </w:r>
          </w:p>
          <w:p w:rsidR="008506EB" w:rsidRPr="008506EB" w:rsidRDefault="008506EB" w:rsidP="008506EB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  <w:t>São Paulo – SP</w:t>
            </w:r>
          </w:p>
          <w:p w:rsidR="008506EB" w:rsidRDefault="008506EB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</w:p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C14FDC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Projetos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proofErr w:type="spellStart"/>
            <w:r w:rsidR="00A657EB">
              <w:rPr>
                <w:b/>
                <w:bCs/>
              </w:rPr>
              <w:t>Honeywell</w:t>
            </w:r>
            <w:proofErr w:type="spellEnd"/>
          </w:p>
          <w:p w:rsidR="00C14FDC" w:rsidRPr="002754AD" w:rsidRDefault="00C14FDC" w:rsidP="00C14FDC">
            <w:pPr>
              <w:numPr>
                <w:ilvl w:val="0"/>
                <w:numId w:val="13"/>
              </w:numPr>
              <w:spacing w:after="160" w:line="256" w:lineRule="auto"/>
            </w:pPr>
            <w:r w:rsidRPr="002754AD">
              <w:t>Promovido a função de gerente de projeto para planejar, programar e executar todas as etapas de implementações de software corporativo, hardware e sistema. Implicações comerciais avaliadas para cada fase do projeto e do progresso monitorado para cumprir prazos, normas e metas de custo.</w:t>
            </w:r>
          </w:p>
          <w:p w:rsidR="00C14FDC" w:rsidRDefault="00C14FDC" w:rsidP="00C14FDC">
            <w:pPr>
              <w:numPr>
                <w:ilvl w:val="0"/>
                <w:numId w:val="13"/>
              </w:numPr>
              <w:spacing w:after="160" w:line="256" w:lineRule="auto"/>
            </w:pPr>
            <w:r w:rsidRPr="002754AD">
              <w:t>Dirigi melhorias impressionantes em toda a empresa, como resultado de implementações de TI. Equipado ABC com soluções que aceleraram o processo de licitação em projetos arquitetônicos em 45%, encurtou o ciclo de vendas em 50%, o aumento coleções de caixa em 35% e economizou US $ 1,2 milhões por ano.</w:t>
            </w:r>
          </w:p>
          <w:p w:rsidR="00C14FDC" w:rsidRPr="002754AD" w:rsidRDefault="00C14FDC" w:rsidP="00C14FDC">
            <w:pPr>
              <w:numPr>
                <w:ilvl w:val="0"/>
                <w:numId w:val="13"/>
              </w:numPr>
              <w:spacing w:after="160" w:line="256" w:lineRule="auto"/>
            </w:pPr>
            <w:r>
              <w:t>N</w:t>
            </w:r>
            <w:r w:rsidRPr="002754AD">
              <w:t xml:space="preserve">umerosos problemas do projeto resolvidas, incluindo a escassez de pessoal, questões táticas, </w:t>
            </w:r>
            <w:r>
              <w:t>planejamento</w:t>
            </w:r>
            <w:r w:rsidRPr="002754AD">
              <w:t xml:space="preserve"> do espaço e necessidades de negócio e usuários divergentes.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C14FDC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Administrador de Rede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lastRenderedPageBreak/>
              <w:t xml:space="preserve">Otimizado </w:t>
            </w:r>
            <w:proofErr w:type="spellStart"/>
            <w:r w:rsidRPr="008506EB">
              <w:t>uptime</w:t>
            </w:r>
            <w:proofErr w:type="spellEnd"/>
            <w:r w:rsidRPr="008506EB">
              <w:t xml:space="preserve">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B4311"/>
    <w:rsid w:val="00156325"/>
    <w:rsid w:val="001B644D"/>
    <w:rsid w:val="001F36FD"/>
    <w:rsid w:val="001F382A"/>
    <w:rsid w:val="0029583A"/>
    <w:rsid w:val="002A0FBA"/>
    <w:rsid w:val="002C0FBD"/>
    <w:rsid w:val="002D3F1D"/>
    <w:rsid w:val="00320FDF"/>
    <w:rsid w:val="0037413A"/>
    <w:rsid w:val="00411F92"/>
    <w:rsid w:val="0043235F"/>
    <w:rsid w:val="004A25B4"/>
    <w:rsid w:val="00520D26"/>
    <w:rsid w:val="005342F9"/>
    <w:rsid w:val="00590F41"/>
    <w:rsid w:val="005A369F"/>
    <w:rsid w:val="005D1232"/>
    <w:rsid w:val="0063024E"/>
    <w:rsid w:val="00632B45"/>
    <w:rsid w:val="006E1F22"/>
    <w:rsid w:val="00700EF5"/>
    <w:rsid w:val="00733947"/>
    <w:rsid w:val="007552EC"/>
    <w:rsid w:val="007F3D59"/>
    <w:rsid w:val="0082432A"/>
    <w:rsid w:val="008506EB"/>
    <w:rsid w:val="00891203"/>
    <w:rsid w:val="0093608B"/>
    <w:rsid w:val="009C25B2"/>
    <w:rsid w:val="009F124E"/>
    <w:rsid w:val="00A657EB"/>
    <w:rsid w:val="00AA628F"/>
    <w:rsid w:val="00AC5788"/>
    <w:rsid w:val="00AD2183"/>
    <w:rsid w:val="00AE3138"/>
    <w:rsid w:val="00B13DC5"/>
    <w:rsid w:val="00B4127B"/>
    <w:rsid w:val="00B77260"/>
    <w:rsid w:val="00B925FF"/>
    <w:rsid w:val="00C14FDC"/>
    <w:rsid w:val="00C34C81"/>
    <w:rsid w:val="00C437D4"/>
    <w:rsid w:val="00D16CC4"/>
    <w:rsid w:val="00D230F9"/>
    <w:rsid w:val="00DC6A0D"/>
    <w:rsid w:val="00DD5AD7"/>
    <w:rsid w:val="00E0797B"/>
    <w:rsid w:val="00E07A10"/>
    <w:rsid w:val="00E71C3C"/>
    <w:rsid w:val="00E84DE2"/>
    <w:rsid w:val="00ED26D8"/>
    <w:rsid w:val="00ED56FC"/>
    <w:rsid w:val="00F06298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43</TotalTime>
  <Pages>2</Pages>
  <Words>340</Words>
  <Characters>1840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2176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6</cp:revision>
  <cp:lastPrinted>2003-08-28T09:26:00Z</cp:lastPrinted>
  <dcterms:created xsi:type="dcterms:W3CDTF">2015-10-29T13:04:00Z</dcterms:created>
  <dcterms:modified xsi:type="dcterms:W3CDTF">2015-10-29T13:47:00Z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