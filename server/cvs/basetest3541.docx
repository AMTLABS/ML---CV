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C62D22">
              <w:rPr>
                <w:sz w:val="13"/>
                <w:szCs w:val="13"/>
              </w:rPr>
              <w:t>Perua, 250 – Apto 11</w:t>
            </w:r>
            <w:r w:rsidR="007552EC">
              <w:rPr>
                <w:sz w:val="13"/>
                <w:szCs w:val="13"/>
              </w:rPr>
              <w:t xml:space="preserve">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C62D22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C62D22">
              <w:rPr>
                <w:sz w:val="13"/>
                <w:szCs w:val="13"/>
              </w:rPr>
              <w:t>claudio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C62D22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CLAUDIO LIMA</w:t>
      </w:r>
      <w:r w:rsidR="00EA37BC">
        <w:rPr>
          <w:sz w:val="44"/>
          <w:szCs w:val="44"/>
        </w:rPr>
        <w:t>S</w:t>
      </w:r>
      <w:bookmarkStart w:id="0" w:name="_GoBack"/>
      <w:bookmarkEnd w:id="0"/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5F06A5" w:rsidRDefault="0090402D" w:rsidP="009B6A0D">
            <w:pPr>
              <w:pStyle w:val="BodyText"/>
              <w:rPr>
                <w:spacing w:val="0"/>
                <w:sz w:val="18"/>
                <w:szCs w:val="18"/>
              </w:rPr>
            </w:pPr>
            <w:r w:rsidRPr="00A318CA">
              <w:rPr>
                <w:spacing w:val="0"/>
                <w:sz w:val="18"/>
                <w:szCs w:val="18"/>
              </w:rPr>
              <w:t>Acompanhamento e execução das Rotinas diarias de movto.</w:t>
            </w:r>
            <w:r w:rsidRPr="00A318CA">
              <w:rPr>
                <w:spacing w:val="0"/>
                <w:sz w:val="18"/>
                <w:szCs w:val="18"/>
              </w:rPr>
              <w:br/>
              <w:t>Monitoração de arquivos transmitidos das empresas para processos diarios e atualizados no sistema IBM/Santander</w:t>
            </w:r>
            <w:r w:rsidRPr="00A318CA">
              <w:rPr>
                <w:spacing w:val="0"/>
                <w:sz w:val="18"/>
                <w:szCs w:val="18"/>
              </w:rPr>
              <w:br/>
              <w:t>Processamento final e disponibilizados via Connect Direct para as empresas coligadas.</w:t>
            </w:r>
            <w:r w:rsidR="00D7216C" w:rsidRPr="005F06A5">
              <w:rPr>
                <w:spacing w:val="0"/>
                <w:sz w:val="18"/>
                <w:szCs w:val="18"/>
              </w:rPr>
              <w:t> </w:t>
            </w:r>
            <w:r w:rsidR="00A5458B" w:rsidRPr="005F06A5">
              <w:rPr>
                <w:spacing w:val="0"/>
                <w:sz w:val="18"/>
                <w:szCs w:val="18"/>
              </w:rPr>
              <w:t xml:space="preserve"> 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ED31FB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COORDINATOR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146" w:rsidRDefault="00634146" w:rsidP="002E4CCB">
      <w:r>
        <w:separator/>
      </w:r>
    </w:p>
  </w:endnote>
  <w:endnote w:type="continuationSeparator" w:id="0">
    <w:p w:rsidR="00634146" w:rsidRDefault="00634146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146" w:rsidRDefault="00634146" w:rsidP="002E4CCB">
      <w:r>
        <w:separator/>
      </w:r>
    </w:p>
  </w:footnote>
  <w:footnote w:type="continuationSeparator" w:id="0">
    <w:p w:rsidR="00634146" w:rsidRDefault="00634146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64891"/>
    <w:rsid w:val="00190B4A"/>
    <w:rsid w:val="001B644D"/>
    <w:rsid w:val="001F36FD"/>
    <w:rsid w:val="001F382A"/>
    <w:rsid w:val="001F69D4"/>
    <w:rsid w:val="0029583A"/>
    <w:rsid w:val="002A0FBA"/>
    <w:rsid w:val="002B50A5"/>
    <w:rsid w:val="002C0FBD"/>
    <w:rsid w:val="002D3F1D"/>
    <w:rsid w:val="002E4CCB"/>
    <w:rsid w:val="00320702"/>
    <w:rsid w:val="00320FDF"/>
    <w:rsid w:val="003326FD"/>
    <w:rsid w:val="0034412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941AA"/>
    <w:rsid w:val="005A369F"/>
    <w:rsid w:val="005D1232"/>
    <w:rsid w:val="005F06A5"/>
    <w:rsid w:val="00610845"/>
    <w:rsid w:val="0063024E"/>
    <w:rsid w:val="00632B45"/>
    <w:rsid w:val="00634146"/>
    <w:rsid w:val="00665809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0402D"/>
    <w:rsid w:val="0093608B"/>
    <w:rsid w:val="009B6A0D"/>
    <w:rsid w:val="009C25B2"/>
    <w:rsid w:val="009F124E"/>
    <w:rsid w:val="00A063C2"/>
    <w:rsid w:val="00A238FB"/>
    <w:rsid w:val="00A318CA"/>
    <w:rsid w:val="00A5458B"/>
    <w:rsid w:val="00A657EB"/>
    <w:rsid w:val="00AA628F"/>
    <w:rsid w:val="00AB2A98"/>
    <w:rsid w:val="00AC5788"/>
    <w:rsid w:val="00AD2183"/>
    <w:rsid w:val="00AE3138"/>
    <w:rsid w:val="00B13DC5"/>
    <w:rsid w:val="00B4127B"/>
    <w:rsid w:val="00B77260"/>
    <w:rsid w:val="00B925FF"/>
    <w:rsid w:val="00BF2FB6"/>
    <w:rsid w:val="00C1348E"/>
    <w:rsid w:val="00C14FDC"/>
    <w:rsid w:val="00C34C81"/>
    <w:rsid w:val="00C34E06"/>
    <w:rsid w:val="00C437D4"/>
    <w:rsid w:val="00C62D22"/>
    <w:rsid w:val="00D16CC4"/>
    <w:rsid w:val="00D230F9"/>
    <w:rsid w:val="00D529D5"/>
    <w:rsid w:val="00D7216C"/>
    <w:rsid w:val="00DC6A0D"/>
    <w:rsid w:val="00DD5AD7"/>
    <w:rsid w:val="00E00720"/>
    <w:rsid w:val="00E0797B"/>
    <w:rsid w:val="00E07A10"/>
    <w:rsid w:val="00E46D31"/>
    <w:rsid w:val="00E474E9"/>
    <w:rsid w:val="00E562E0"/>
    <w:rsid w:val="00E71C3C"/>
    <w:rsid w:val="00E75AD0"/>
    <w:rsid w:val="00E769CB"/>
    <w:rsid w:val="00E84DE2"/>
    <w:rsid w:val="00EA37BC"/>
    <w:rsid w:val="00ED26D8"/>
    <w:rsid w:val="00ED31FB"/>
    <w:rsid w:val="00ED3296"/>
    <w:rsid w:val="00ED56FC"/>
    <w:rsid w:val="00F06298"/>
    <w:rsid w:val="00F4438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A5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1</TotalTime>
  <Pages>1</Pages>
  <Words>230</Words>
  <Characters>1314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1541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Sokkar, Kathrin</cp:lastModifiedBy>
  <cp:revision>2</cp:revision>
  <cp:lastPrinted>2003-08-28T09:26:00Z</cp:lastPrinted>
  <dcterms:created xsi:type="dcterms:W3CDTF">2017-01-26T08:50:00Z</dcterms:created>
  <dcterms:modified xsi:type="dcterms:W3CDTF">2017-01-26T08:50:00Z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