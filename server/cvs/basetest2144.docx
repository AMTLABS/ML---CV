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FF7734">
              <w:rPr>
                <w:sz w:val="13"/>
                <w:szCs w:val="13"/>
              </w:rPr>
              <w:t>LaVenda, 660 – Apto 1000</w:t>
            </w:r>
            <w:r w:rsidR="007552EC">
              <w:rPr>
                <w:sz w:val="13"/>
                <w:szCs w:val="13"/>
              </w:rPr>
              <w:t xml:space="preserve">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FF7734" w:rsidP="00CE5402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</w:t>
            </w:r>
            <w:r w:rsidR="007552EC">
              <w:rPr>
                <w:sz w:val="13"/>
                <w:szCs w:val="13"/>
              </w:rPr>
              <w:t xml:space="preserve">          </w:t>
            </w:r>
            <w:r>
              <w:rPr>
                <w:sz w:val="13"/>
                <w:szCs w:val="13"/>
              </w:rPr>
              <w:t>mauro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FF7734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MAURO GOMES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CE5402" w:rsidRPr="00CE5402" w:rsidRDefault="00CE5402" w:rsidP="00CE5402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CE5402">
              <w:rPr>
                <w:sz w:val="18"/>
                <w:szCs w:val="18"/>
              </w:rPr>
              <w:t>Responsável por Liderar a equipe de Planejamento de Materiais e Programação de Produção; Gestão de Inventário e Almoxarifado (Recebimento de Materiais,</w:t>
            </w:r>
          </w:p>
          <w:p w:rsidR="00CE5402" w:rsidRPr="00CE5402" w:rsidRDefault="00CE5402" w:rsidP="00CE5402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CE5402">
              <w:rPr>
                <w:sz w:val="18"/>
                <w:szCs w:val="18"/>
              </w:rPr>
              <w:t>Armazenagem, Separação e Expedição); Monitorar o Planejamento de Materiais e de Produção, para garantir o cumprimento dos prazos do Cronograma de Fabricação do Produto; Realizar o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acompanhamento diário da produção no chão da fábrica; Alinhar o fluxo de informações entre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as demais áreas: Manufatura, Almoxarifado, Qualidade, Vendas, Custos, Engenharia 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Financeiro; Garantir a acuracidade de 100% do Controle de estoque c</w:t>
            </w:r>
            <w:bookmarkStart w:id="0" w:name="_GoBack"/>
            <w:bookmarkEnd w:id="0"/>
            <w:r w:rsidRPr="00CE5402">
              <w:rPr>
                <w:sz w:val="18"/>
                <w:szCs w:val="18"/>
              </w:rPr>
              <w:t>oordenando inventários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cíclicos; Controlar a Movimentação de Inventário através de Velocidade, Curva ABC e Scrap;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Monitorar e Reportar os Indicadores de Performance de Processos, desenvolvendo estratégias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para o Cumprimento de metas estabelecidas para cada departamento (Programação de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(Materiais, Planejamento Produção, Almoxarifado e Recebimento); Realizar o fechamento de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Ordens de Produção para a contabilização mensal; Analisar as previsões de vendas para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elaboração do plano de produção; Elaborar e Reportar o Plano de Produção e Expectativa de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Faturamento mensal.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FF7734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PRODUCTION ASSEMBLER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lastRenderedPageBreak/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CBC" w:rsidRDefault="006B5CBC" w:rsidP="002E4CCB">
      <w:r>
        <w:separator/>
      </w:r>
    </w:p>
  </w:endnote>
  <w:endnote w:type="continuationSeparator" w:id="0">
    <w:p w:rsidR="006B5CBC" w:rsidRDefault="006B5CBC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CBC" w:rsidRDefault="006B5CBC" w:rsidP="002E4CCB">
      <w:r>
        <w:separator/>
      </w:r>
    </w:p>
  </w:footnote>
  <w:footnote w:type="continuationSeparator" w:id="0">
    <w:p w:rsidR="006B5CBC" w:rsidRDefault="006B5CBC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64891"/>
    <w:rsid w:val="00190B4A"/>
    <w:rsid w:val="001B644D"/>
    <w:rsid w:val="001F36FD"/>
    <w:rsid w:val="001F382A"/>
    <w:rsid w:val="001F69D4"/>
    <w:rsid w:val="0029583A"/>
    <w:rsid w:val="002A0FBA"/>
    <w:rsid w:val="002B50A5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21A4D"/>
    <w:rsid w:val="0043235F"/>
    <w:rsid w:val="004A25B4"/>
    <w:rsid w:val="00520D26"/>
    <w:rsid w:val="005342F9"/>
    <w:rsid w:val="005841CC"/>
    <w:rsid w:val="00590F41"/>
    <w:rsid w:val="005941AA"/>
    <w:rsid w:val="005A369F"/>
    <w:rsid w:val="005D1232"/>
    <w:rsid w:val="005F06A5"/>
    <w:rsid w:val="00610845"/>
    <w:rsid w:val="0063024E"/>
    <w:rsid w:val="00632B45"/>
    <w:rsid w:val="00665809"/>
    <w:rsid w:val="00667028"/>
    <w:rsid w:val="006B5CBC"/>
    <w:rsid w:val="006E1F22"/>
    <w:rsid w:val="00700EF5"/>
    <w:rsid w:val="00733947"/>
    <w:rsid w:val="007552EC"/>
    <w:rsid w:val="007F3D59"/>
    <w:rsid w:val="0082432A"/>
    <w:rsid w:val="008506EB"/>
    <w:rsid w:val="00891203"/>
    <w:rsid w:val="0090402D"/>
    <w:rsid w:val="0093608B"/>
    <w:rsid w:val="009B6A0D"/>
    <w:rsid w:val="009C25B2"/>
    <w:rsid w:val="009F124E"/>
    <w:rsid w:val="00A063C2"/>
    <w:rsid w:val="00A238FB"/>
    <w:rsid w:val="00A318CA"/>
    <w:rsid w:val="00A5458B"/>
    <w:rsid w:val="00A657EB"/>
    <w:rsid w:val="00AA628F"/>
    <w:rsid w:val="00AB2A98"/>
    <w:rsid w:val="00AC5788"/>
    <w:rsid w:val="00AD2183"/>
    <w:rsid w:val="00AE3138"/>
    <w:rsid w:val="00B13DC5"/>
    <w:rsid w:val="00B4127B"/>
    <w:rsid w:val="00B77260"/>
    <w:rsid w:val="00B925FF"/>
    <w:rsid w:val="00BF2FB6"/>
    <w:rsid w:val="00C1348E"/>
    <w:rsid w:val="00C14FDC"/>
    <w:rsid w:val="00C34C81"/>
    <w:rsid w:val="00C34E06"/>
    <w:rsid w:val="00C437D4"/>
    <w:rsid w:val="00CE5402"/>
    <w:rsid w:val="00D16CC4"/>
    <w:rsid w:val="00D230F9"/>
    <w:rsid w:val="00D529D5"/>
    <w:rsid w:val="00D7216C"/>
    <w:rsid w:val="00DC6A0D"/>
    <w:rsid w:val="00DD5AD7"/>
    <w:rsid w:val="00E00720"/>
    <w:rsid w:val="00E0797B"/>
    <w:rsid w:val="00E07A10"/>
    <w:rsid w:val="00E46D31"/>
    <w:rsid w:val="00E474E9"/>
    <w:rsid w:val="00E71C3C"/>
    <w:rsid w:val="00E75AD0"/>
    <w:rsid w:val="00E769CB"/>
    <w:rsid w:val="00E84DE2"/>
    <w:rsid w:val="00ED26D8"/>
    <w:rsid w:val="00ED3296"/>
    <w:rsid w:val="00ED56FC"/>
    <w:rsid w:val="00F06298"/>
    <w:rsid w:val="00F44388"/>
    <w:rsid w:val="00FD1990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A5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0</TotalTime>
  <Pages>2</Pages>
  <Words>362</Words>
  <Characters>2069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2427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Suslow, Debi</cp:lastModifiedBy>
  <cp:revision>2</cp:revision>
  <cp:lastPrinted>2003-08-28T09:26:00Z</cp:lastPrinted>
  <dcterms:created xsi:type="dcterms:W3CDTF">2016-10-06T00:33:00Z</dcterms:created>
  <dcterms:modified xsi:type="dcterms:W3CDTF">2016-10-06T00:33:00Z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