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34412F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9B6A0D">
              <w:rPr>
                <w:sz w:val="13"/>
                <w:szCs w:val="13"/>
              </w:rPr>
              <w:t>pcardoso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9B6A0D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PAULA CARDOSO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9B6A0D" w:rsidRDefault="009B6A0D" w:rsidP="009B6A0D">
            <w:pPr>
              <w:pStyle w:val="BodyText"/>
            </w:pPr>
            <w:r>
              <w:t>Uma profissional polivalente com um histórico excelente de gerenciar projetos complexos funcionais em vários ambientes. Capaz de gerenciar as expectativas das partes interessadas e dispostas a assumir a responsabilidade total para a entrega dos objetivos do projeto. Sarah é uma pessoa fácil de lidar que gosta de papéis desafiadores e diversos e está confiante de trabalhar com peritos técnicos de qualquer indústria.</w:t>
            </w:r>
          </w:p>
          <w:p w:rsidR="00ED26D8" w:rsidRPr="00ED26D8" w:rsidRDefault="009B6A0D" w:rsidP="009B6A0D">
            <w:pPr>
              <w:pStyle w:val="BodyText"/>
            </w:pPr>
            <w:r>
              <w:t>Atualmente, olhando para participar de uma empresa que recompensa o esforço e iniciativa, enquanto ao mesmo tempo, oferecer uma abundância de progressão e oportunidades de desenvolvimento para seus colaboradores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354B5F" w:rsidRDefault="00354B5F" w:rsidP="00354B5F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OVERSIGHT MANAGER</w:t>
            </w:r>
          </w:p>
          <w:p w:rsidR="00AC5788" w:rsidRPr="00632B45" w:rsidRDefault="00AC5788" w:rsidP="00632B45">
            <w:pPr>
              <w:pStyle w:val="BodyText"/>
            </w:pPr>
            <w:bookmarkStart w:id="0" w:name="_GoBack"/>
            <w:bookmarkEnd w:id="0"/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proofErr w:type="spellStart"/>
            <w:r w:rsidR="00A657EB">
              <w:rPr>
                <w:b/>
                <w:bCs/>
              </w:rPr>
              <w:t>Honeywell</w:t>
            </w:r>
            <w:proofErr w:type="spellEnd"/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 xml:space="preserve">Estabelecido um </w:t>
            </w:r>
            <w:proofErr w:type="spellStart"/>
            <w:r>
              <w:t>in-house</w:t>
            </w:r>
            <w:proofErr w:type="spellEnd"/>
            <w:r>
              <w:t xml:space="preserve">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 xml:space="preserve">Otimizado </w:t>
            </w:r>
            <w:proofErr w:type="spellStart"/>
            <w:r w:rsidRPr="008506EB">
              <w:t>uptime</w:t>
            </w:r>
            <w:proofErr w:type="spellEnd"/>
            <w:r w:rsidRPr="008506EB">
              <w:t xml:space="preserve">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B644D"/>
    <w:rsid w:val="001F36FD"/>
    <w:rsid w:val="001F382A"/>
    <w:rsid w:val="0029583A"/>
    <w:rsid w:val="002A0FBA"/>
    <w:rsid w:val="002C0FBD"/>
    <w:rsid w:val="002D3F1D"/>
    <w:rsid w:val="00320FDF"/>
    <w:rsid w:val="003326FD"/>
    <w:rsid w:val="0034412F"/>
    <w:rsid w:val="00354B5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A369F"/>
    <w:rsid w:val="005D1232"/>
    <w:rsid w:val="0063024E"/>
    <w:rsid w:val="00632B45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B6A0D"/>
    <w:rsid w:val="009C25B2"/>
    <w:rsid w:val="009F124E"/>
    <w:rsid w:val="00A238FB"/>
    <w:rsid w:val="00A657EB"/>
    <w:rsid w:val="00AA628F"/>
    <w:rsid w:val="00AC5788"/>
    <w:rsid w:val="00AD2183"/>
    <w:rsid w:val="00AE3138"/>
    <w:rsid w:val="00B13DC5"/>
    <w:rsid w:val="00B4127B"/>
    <w:rsid w:val="00B77260"/>
    <w:rsid w:val="00B925FF"/>
    <w:rsid w:val="00C14FDC"/>
    <w:rsid w:val="00C34C81"/>
    <w:rsid w:val="00C437D4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9</TotalTime>
  <Pages>1</Pages>
  <Words>301</Words>
  <Characters>1627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1925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6</cp:revision>
  <cp:lastPrinted>2003-08-28T09:26:00Z</cp:lastPrinted>
  <dcterms:created xsi:type="dcterms:W3CDTF">2015-10-29T14:06:00Z</dcterms:created>
  <dcterms:modified xsi:type="dcterms:W3CDTF">2015-10-30T14:01:00Z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