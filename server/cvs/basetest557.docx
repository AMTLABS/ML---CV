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E46D31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E46D31">
              <w:rPr>
                <w:sz w:val="13"/>
                <w:szCs w:val="13"/>
              </w:rPr>
              <w:t>gmartins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E46D31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GABRIEL MARTINS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5F06A5" w:rsidRDefault="00E46D31" w:rsidP="009B6A0D">
            <w:pPr>
              <w:pStyle w:val="BodyText"/>
              <w:rPr>
                <w:spacing w:val="0"/>
                <w:sz w:val="18"/>
                <w:szCs w:val="18"/>
              </w:rPr>
            </w:pPr>
            <w:r w:rsidRPr="00E46D31">
              <w:rPr>
                <w:spacing w:val="0"/>
                <w:sz w:val="18"/>
                <w:szCs w:val="18"/>
              </w:rPr>
              <w:t>Responsável pela segurança das fitas de backup, monitoramento de jobs do SAP e JDE, backup de Win2000 Servers através do VERITAS Backup Exec, backup de UNIX servers através do VERITAS Net backup e HP backup robot media inventory.</w:t>
            </w:r>
            <w:r w:rsidRPr="00E46D31">
              <w:rPr>
                <w:spacing w:val="0"/>
                <w:sz w:val="18"/>
                <w:szCs w:val="18"/>
              </w:rPr>
              <w:br/>
              <w:t>Como analista de suporte no Data Center da Johnson &amp; Johnson Data Center, trabalhei com suporte UNIX, criando e atualizando jobs/schedules no TWS-Maestro para América Latina (jobs do SAP, JDE, Cognos Decision Stream e shell scripts), suporte para VERITAS Net backup, Restore em Unix/Windows servers utilizando VERITAS Net backup. Integração via telefone e e-mail com J&amp;J Data Center nos EUA (New Jersey) e com outros times de suporte na América Latina</w:t>
            </w:r>
            <w:r w:rsidRPr="00E46D31">
              <w:rPr>
                <w:spacing w:val="0"/>
              </w:rPr>
              <w:t> </w:t>
            </w:r>
            <w:r w:rsidRPr="00E46D31">
              <w:rPr>
                <w:spacing w:val="0"/>
                <w:sz w:val="18"/>
                <w:szCs w:val="18"/>
              </w:rPr>
              <w:br/>
              <w:t>No final de 2007, fui escalado para o Global Scheduling Team, onde somos responsáveis por todos os TWS-Maestro jobs/schedules para américa do Norte e América do Sul. O cenário em questão possuía mais de 400 servidores (cliente) conectados ao Master do Maestro e mais de 90.000 execuções por mês. Devido a equipe global mantive contato com usuários de todo o globo. Primeiro nível operacional localizado na India.</w:t>
            </w:r>
            <w:r w:rsidRPr="00E46D31">
              <w:rPr>
                <w:spacing w:val="0"/>
                <w:sz w:val="18"/>
                <w:szCs w:val="18"/>
              </w:rPr>
              <w:br/>
              <w:t>Trabalhei on call e com acesso remoto desde meu inicio como scheduler, suportando horário comercial e não comercial.</w:t>
            </w:r>
            <w:r w:rsidR="00D7216C" w:rsidRPr="005F06A5">
              <w:rPr>
                <w:spacing w:val="0"/>
                <w:sz w:val="18"/>
                <w:szCs w:val="18"/>
              </w:rPr>
              <w:t> </w:t>
            </w:r>
            <w:r w:rsidR="00A5458B" w:rsidRPr="005F06A5">
              <w:rPr>
                <w:spacing w:val="0"/>
                <w:sz w:val="18"/>
                <w:szCs w:val="18"/>
              </w:rPr>
              <w:t xml:space="preserve"> 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D60814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SCHEDULER</w:t>
            </w:r>
          </w:p>
          <w:bookmarkEnd w:id="0"/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lastRenderedPageBreak/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66" w:rsidRDefault="00C50E66" w:rsidP="002E4CCB">
      <w:r>
        <w:separator/>
      </w:r>
    </w:p>
  </w:endnote>
  <w:endnote w:type="continuationSeparator" w:id="0">
    <w:p w:rsidR="00C50E66" w:rsidRDefault="00C50E66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66" w:rsidRDefault="00C50E66" w:rsidP="002E4CCB">
      <w:r>
        <w:separator/>
      </w:r>
    </w:p>
  </w:footnote>
  <w:footnote w:type="continuationSeparator" w:id="0">
    <w:p w:rsidR="00C50E66" w:rsidRDefault="00C50E66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063C2"/>
    <w:rsid w:val="00A238FB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50E66"/>
    <w:rsid w:val="00D16CC4"/>
    <w:rsid w:val="00D230F9"/>
    <w:rsid w:val="00D529D5"/>
    <w:rsid w:val="00D60814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47</TotalTime>
  <Pages>1</Pages>
  <Words>390</Words>
  <Characters>2108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18</cp:revision>
  <cp:lastPrinted>2003-08-28T09:26:00Z</cp:lastPrinted>
  <dcterms:created xsi:type="dcterms:W3CDTF">2015-10-29T14:06:00Z</dcterms:created>
  <dcterms:modified xsi:type="dcterms:W3CDTF">2015-10-30T18:41:00Z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